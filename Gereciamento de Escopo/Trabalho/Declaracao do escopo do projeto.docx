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6AE" w:rsidRDefault="00D966AE" w:rsidP="00D966AE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966AE" w:rsidRPr="000F71E0" w:rsidTr="004B4364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966AE" w:rsidRPr="000F71E0" w:rsidTr="004B4364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9E399C" w:rsidRPr="00C52528" w:rsidTr="009E399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1.0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15/03/2010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Sr. Montes de Rocha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Elaboração Inicial – primeiro rascunho</w:t>
            </w:r>
          </w:p>
        </w:tc>
      </w:tr>
      <w:tr w:rsidR="009E399C" w:rsidRPr="00C52528" w:rsidTr="009E399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1.1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22/03/2010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Sr. Montes de Rocha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Revisão pós reunião com dois fornecedores</w:t>
            </w:r>
          </w:p>
        </w:tc>
      </w:tr>
      <w:tr w:rsidR="009E399C" w:rsidRPr="00C52528" w:rsidTr="009E399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9E399C" w:rsidP="009E399C">
            <w:pPr>
              <w:pStyle w:val="Verses"/>
            </w:pPr>
            <w:r>
              <w:t>2.0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9E399C" w:rsidP="009E399C">
            <w:pPr>
              <w:pStyle w:val="Verses"/>
            </w:pPr>
            <w:r>
              <w:t>31/03/2010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9E399C" w:rsidP="009E399C">
            <w:pPr>
              <w:pStyle w:val="Verses"/>
            </w:pPr>
            <w:r>
              <w:t>Sra. Montes de Rocha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9E399C" w:rsidP="009E399C">
            <w:pPr>
              <w:pStyle w:val="Verses"/>
            </w:pPr>
            <w:r>
              <w:t>Revisão final</w:t>
            </w:r>
          </w:p>
        </w:tc>
      </w:tr>
      <w:tr w:rsidR="009E399C" w:rsidRPr="00C52528" w:rsidTr="009E399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9E399C" w:rsidP="009E399C">
            <w:pPr>
              <w:pStyle w:val="Verses"/>
            </w:pPr>
            <w:r>
              <w:t>3.0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9E399C" w:rsidP="009E399C">
            <w:pPr>
              <w:pStyle w:val="Verses"/>
            </w:pPr>
            <w:r>
              <w:t>21/05/2015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9E399C" w:rsidP="009E399C">
            <w:pPr>
              <w:pStyle w:val="Verses"/>
            </w:pPr>
            <w:r>
              <w:t>Sr. Montes de Rocha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9E399C" w:rsidP="009E399C">
            <w:pPr>
              <w:pStyle w:val="Verses"/>
            </w:pPr>
            <w:r>
              <w:t>Incluir no novo template</w:t>
            </w:r>
            <w:bookmarkStart w:id="0" w:name="_GoBack"/>
            <w:bookmarkEnd w:id="0"/>
          </w:p>
        </w:tc>
      </w:tr>
    </w:tbl>
    <w:p w:rsidR="00C52528" w:rsidRDefault="00C52528" w:rsidP="003D377B"/>
    <w:p w:rsidR="002A19BF" w:rsidRPr="00CE3355" w:rsidRDefault="002A19BF" w:rsidP="002A19BF">
      <w:pPr>
        <w:pStyle w:val="Heading1"/>
      </w:pPr>
      <w:r w:rsidRPr="00CE3355">
        <w:t xml:space="preserve">Objetivos deste documento </w:t>
      </w:r>
    </w:p>
    <w:p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:rsidR="002A19BF" w:rsidRDefault="002A19BF" w:rsidP="009C659B">
      <w:pPr>
        <w:tabs>
          <w:tab w:val="left" w:pos="915"/>
        </w:tabs>
      </w:pPr>
    </w:p>
    <w:p w:rsidR="009C659B" w:rsidRPr="00B12ADB" w:rsidRDefault="009C659B" w:rsidP="009C659B">
      <w:pPr>
        <w:tabs>
          <w:tab w:val="left" w:pos="915"/>
        </w:tabs>
      </w:pPr>
    </w:p>
    <w:p w:rsidR="006741AE" w:rsidRDefault="006741AE" w:rsidP="006741AE">
      <w:pPr>
        <w:pStyle w:val="Heading1"/>
      </w:pPr>
      <w:r>
        <w:t xml:space="preserve">Situação atual e justificativa </w:t>
      </w:r>
      <w:r w:rsidRPr="00057D0A">
        <w:t xml:space="preserve">do </w:t>
      </w:r>
      <w:r>
        <w:t>projeto</w:t>
      </w:r>
    </w:p>
    <w:p w:rsidR="006741AE" w:rsidRPr="00057D0A" w:rsidRDefault="006741AE" w:rsidP="007B07F5">
      <w:pPr>
        <w:pStyle w:val="Comments"/>
      </w:pPr>
      <w:r w:rsidRPr="00057D0A">
        <w:t>[</w:t>
      </w:r>
      <w:r>
        <w:t xml:space="preserve">Passado, onde está. Descreva a situação atual e o que motivou a realização do </w:t>
      </w:r>
      <w:r w:rsidR="004E12D2">
        <w:t>projeto</w:t>
      </w:r>
      <w:r w:rsidR="004E12D2" w:rsidRPr="00057D0A">
        <w:t>. ]</w:t>
      </w:r>
    </w:p>
    <w:p w:rsidR="00170A5B" w:rsidRDefault="00170A5B" w:rsidP="00170A5B">
      <w:r>
        <w:t>Os Montes de Rocha adquiriram uma casa no bairro Sumaré para oferecerem mais liberdade, para seus dois filhos. Atualmente, eles moram em um apartamento no Jardins com problemas de isolamento acústico.</w:t>
      </w:r>
    </w:p>
    <w:p w:rsidR="00170A5B" w:rsidRPr="00940097" w:rsidRDefault="00170A5B" w:rsidP="00170A5B">
      <w:pPr>
        <w:rPr>
          <w:b/>
        </w:rPr>
      </w:pPr>
      <w:r w:rsidRPr="00940097">
        <w:rPr>
          <w:b/>
        </w:rPr>
        <w:t xml:space="preserve">A casa é bastante velha e por exigência da </w:t>
      </w:r>
      <w:proofErr w:type="spellStart"/>
      <w:r>
        <w:rPr>
          <w:b/>
        </w:rPr>
        <w:t>Sra</w:t>
      </w:r>
      <w:proofErr w:type="spellEnd"/>
      <w:r>
        <w:rPr>
          <w:b/>
        </w:rPr>
        <w:t xml:space="preserve"> Montes de Rocha</w:t>
      </w:r>
      <w:r w:rsidRPr="00940097">
        <w:rPr>
          <w:b/>
        </w:rPr>
        <w:t>, será necessária uma boa reforma.</w:t>
      </w:r>
    </w:p>
    <w:p w:rsidR="00170A5B" w:rsidRDefault="00170A5B" w:rsidP="00170A5B">
      <w:r>
        <w:t>O apartamento já foi vendido e deverá ser entregue até 31/05/2010, caso contrário, pagaram multa diária de R$5.000,00.</w:t>
      </w:r>
    </w:p>
    <w:p w:rsidR="00170A5B" w:rsidRDefault="00170A5B" w:rsidP="00170A5B">
      <w:r>
        <w:t>A casa será desocupada pelo proprietário anterior em 31/03/2010, data que será iniciada a reforma.</w:t>
      </w:r>
    </w:p>
    <w:p w:rsidR="006741AE" w:rsidRDefault="006741AE" w:rsidP="007B07F5"/>
    <w:p w:rsidR="006741AE" w:rsidRDefault="006741AE" w:rsidP="006741AE"/>
    <w:p w:rsidR="006741AE" w:rsidRPr="00057D0A" w:rsidRDefault="006741AE" w:rsidP="006741AE">
      <w:pPr>
        <w:pStyle w:val="Heading1"/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</w:p>
    <w:p w:rsidR="006741AE" w:rsidRDefault="006741AE" w:rsidP="007B07F5">
      <w:pPr>
        <w:pStyle w:val="Comments"/>
      </w:pPr>
      <w:r w:rsidRPr="00594A56">
        <w:t>[</w:t>
      </w:r>
      <w:r>
        <w:t>Futuro, onde quer chegar. Descreva os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>.</w:t>
      </w:r>
    </w:p>
    <w:p w:rsidR="006741AE" w:rsidRPr="006F79CA" w:rsidRDefault="006741AE" w:rsidP="007B07F5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 xml:space="preserve">meta, </w:t>
      </w:r>
      <w:r w:rsidR="004E12D2" w:rsidRPr="006F79CA">
        <w:t>Assignable: Quem</w:t>
      </w:r>
      <w:r w:rsidRPr="006F79CA">
        <w:t xml:space="preserve">, Realistic: </w:t>
      </w:r>
      <w:r w:rsidR="004E12D2" w:rsidRPr="006F79CA">
        <w:t>realístico</w:t>
      </w:r>
      <w:r w:rsidRPr="006F79CA">
        <w:t xml:space="preserve">, </w:t>
      </w:r>
      <w:r w:rsidR="004E12D2" w:rsidRPr="006F79CA">
        <w:t>Time-related: Quando</w:t>
      </w:r>
      <w:r w:rsidRPr="006F79CA">
        <w:t xml:space="preserve"> ]</w:t>
      </w:r>
    </w:p>
    <w:p w:rsidR="00170A5B" w:rsidRPr="00170A5B" w:rsidRDefault="00170A5B" w:rsidP="00170A5B">
      <w:pPr>
        <w:rPr>
          <w:b/>
        </w:rPr>
      </w:pPr>
      <w:r w:rsidRPr="00170A5B">
        <w:rPr>
          <w:b/>
        </w:rPr>
        <w:t>O projeto será considerado um sucesso caso os objetivos abaixo sejam atingidos:</w:t>
      </w:r>
    </w:p>
    <w:p w:rsidR="00170A5B" w:rsidRPr="00170A5B" w:rsidRDefault="00170A5B" w:rsidP="00170A5B">
      <w:pPr>
        <w:numPr>
          <w:ilvl w:val="0"/>
          <w:numId w:val="2"/>
        </w:numPr>
        <w:rPr>
          <w:b/>
        </w:rPr>
      </w:pPr>
      <w:r w:rsidRPr="00170A5B">
        <w:rPr>
          <w:b/>
        </w:rPr>
        <w:t>Reforma da área interna seja concluída até 31/05;</w:t>
      </w:r>
    </w:p>
    <w:p w:rsidR="00170A5B" w:rsidRPr="00170A5B" w:rsidRDefault="00170A5B" w:rsidP="00170A5B">
      <w:pPr>
        <w:numPr>
          <w:ilvl w:val="0"/>
          <w:numId w:val="2"/>
        </w:numPr>
        <w:rPr>
          <w:b/>
        </w:rPr>
      </w:pPr>
      <w:r w:rsidRPr="00170A5B">
        <w:rPr>
          <w:b/>
        </w:rPr>
        <w:t>Concluir a obra com o orçamento de R$100.000,00.</w:t>
      </w:r>
    </w:p>
    <w:p w:rsidR="002A19BF" w:rsidRDefault="002A19BF" w:rsidP="002A19BF"/>
    <w:p w:rsidR="002A19BF" w:rsidRDefault="002A19BF" w:rsidP="002A19BF"/>
    <w:p w:rsidR="002A19BF" w:rsidRPr="00C46898" w:rsidRDefault="002A19BF" w:rsidP="002A19BF">
      <w:pPr>
        <w:pStyle w:val="Heading1"/>
      </w:pPr>
      <w:r w:rsidRPr="00C46898">
        <w:t>Escopo do Produto</w:t>
      </w:r>
    </w:p>
    <w:p w:rsidR="002A19BF" w:rsidRPr="00C46898" w:rsidRDefault="002A19BF" w:rsidP="007B07F5">
      <w:pPr>
        <w:pStyle w:val="Comments"/>
      </w:pPr>
      <w:r w:rsidRPr="00C46898">
        <w:t xml:space="preserve">[Requisitos e características do produto ou serviço </w:t>
      </w:r>
      <w:r w:rsidR="00211D53">
        <w:t>a ser entregue pel</w:t>
      </w:r>
      <w:r w:rsidRPr="00C46898">
        <w:t xml:space="preserve">o </w:t>
      </w:r>
      <w:r w:rsidR="004E12D2" w:rsidRPr="00C46898">
        <w:t>projeto. ]</w:t>
      </w:r>
    </w:p>
    <w:p w:rsidR="00170A5B" w:rsidRDefault="00170A5B" w:rsidP="00170A5B">
      <w:r>
        <w:t xml:space="preserve">Após análise minuciosa da </w:t>
      </w:r>
      <w:proofErr w:type="spellStart"/>
      <w:r>
        <w:t>Sra</w:t>
      </w:r>
      <w:proofErr w:type="spellEnd"/>
      <w:r>
        <w:t xml:space="preserve"> Montes de Rocha com ajuda de seu pai e de seu mestre-de-obras de confiança, ela definiu o que seria necessário reformar.</w:t>
      </w:r>
    </w:p>
    <w:p w:rsidR="00170A5B" w:rsidRDefault="00170A5B" w:rsidP="00170A5B">
      <w:r>
        <w:t>Vide detalhes na EAP e no dicionário da EAP com respectivos critérios de aceitação.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C06005" w:rsidP="002A19BF">
      <w:pPr>
        <w:pStyle w:val="Heading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:rsidR="002A19BF" w:rsidRPr="00AA3C95" w:rsidRDefault="002A19BF" w:rsidP="007B07F5">
      <w:pPr>
        <w:pStyle w:val="Comments"/>
      </w:pPr>
      <w:r w:rsidRPr="00AA3C95">
        <w:t xml:space="preserve">[Liste itens reconhecidos como não-escopo de modo a evitar mal-entendidos na conclusão do </w:t>
      </w:r>
      <w:r w:rsidR="004E12D2" w:rsidRPr="00AA3C95">
        <w:t>projeto</w:t>
      </w:r>
      <w:r w:rsidR="004E12D2">
        <w:t>.</w:t>
      </w:r>
      <w:r w:rsidR="004E12D2" w:rsidRPr="00AA3C95">
        <w:t xml:space="preserve"> ]</w:t>
      </w:r>
    </w:p>
    <w:p w:rsidR="00170A5B" w:rsidRPr="007F252E" w:rsidRDefault="00170A5B" w:rsidP="00170A5B">
      <w:r w:rsidRPr="007F252E">
        <w:lastRenderedPageBreak/>
        <w:t xml:space="preserve">Serão consideradas atividades fora do escopo, qualquer outra atividade que não esteja reportada </w:t>
      </w:r>
      <w:r>
        <w:t>no tópico ac</w:t>
      </w:r>
      <w:r w:rsidRPr="007F252E">
        <w:t>ima.</w:t>
      </w:r>
    </w:p>
    <w:p w:rsidR="002A19BF" w:rsidRPr="00AA3C95" w:rsidRDefault="002A19BF" w:rsidP="002A19BF"/>
    <w:p w:rsidR="002A19BF" w:rsidRPr="00AA3C95" w:rsidRDefault="002A19BF" w:rsidP="002A19BF"/>
    <w:p w:rsidR="0028566C" w:rsidRPr="00AA3C95" w:rsidRDefault="0028566C" w:rsidP="0028566C">
      <w:pPr>
        <w:pStyle w:val="Heading1"/>
      </w:pPr>
      <w:r>
        <w:t>Restrições</w:t>
      </w:r>
    </w:p>
    <w:p w:rsidR="0028566C" w:rsidRPr="00AA3C95" w:rsidRDefault="0028566C" w:rsidP="007B07F5">
      <w:pPr>
        <w:pStyle w:val="Comments"/>
      </w:pPr>
      <w:r w:rsidRPr="00AA3C95">
        <w:t>[</w:t>
      </w:r>
      <w:r>
        <w:t>R</w:t>
      </w:r>
      <w:r w:rsidRPr="00AA3C95">
        <w:t>estrições adotadas p</w:t>
      </w:r>
      <w:r>
        <w:t xml:space="preserve">ara </w:t>
      </w:r>
      <w:r w:rsidRPr="00AA3C95">
        <w:t xml:space="preserve">o projeto. </w:t>
      </w:r>
      <w:r w:rsidRPr="0028566C">
        <w:t>Lista e descreve as restrições específicas associadas com o escopo</w:t>
      </w:r>
      <w:r w:rsidR="004E12D2">
        <w:t xml:space="preserve"> </w:t>
      </w:r>
      <w:r w:rsidRPr="0028566C">
        <w:t xml:space="preserve">que limitam as opções da </w:t>
      </w:r>
      <w:r w:rsidR="004E12D2" w:rsidRPr="0028566C">
        <w:t>equipe</w:t>
      </w:r>
      <w:r w:rsidR="004E12D2">
        <w:t>.</w:t>
      </w:r>
      <w:r w:rsidR="004E12D2" w:rsidRPr="00AA3C95">
        <w:t xml:space="preserve"> ]</w:t>
      </w:r>
    </w:p>
    <w:p w:rsidR="00170A5B" w:rsidRDefault="00170A5B" w:rsidP="00170A5B">
      <w:r>
        <w:t>Orçamento total da reforma: R$100.000,00</w:t>
      </w:r>
    </w:p>
    <w:p w:rsidR="00170A5B" w:rsidRDefault="00170A5B" w:rsidP="00170A5B">
      <w:r>
        <w:t>Data de mudança para nova casa: 31/05/2010</w:t>
      </w:r>
    </w:p>
    <w:p w:rsidR="0028566C" w:rsidRPr="00AA3C95" w:rsidRDefault="0028566C" w:rsidP="0028566C"/>
    <w:p w:rsidR="0028566C" w:rsidRPr="00AA3C95" w:rsidRDefault="0028566C" w:rsidP="0028566C"/>
    <w:p w:rsidR="002A19BF" w:rsidRPr="00AA3C95" w:rsidRDefault="002A19BF" w:rsidP="002A19BF">
      <w:pPr>
        <w:pStyle w:val="Heading1"/>
      </w:pPr>
      <w:r w:rsidRPr="00AA3C95">
        <w:t>Premissas</w:t>
      </w:r>
    </w:p>
    <w:p w:rsidR="002A19BF" w:rsidRPr="00AA3C95" w:rsidRDefault="002A19BF" w:rsidP="007B07F5">
      <w:pPr>
        <w:pStyle w:val="Comments"/>
      </w:pPr>
      <w:r w:rsidRPr="00AA3C95">
        <w:t>[Premissas adotadas p</w:t>
      </w:r>
      <w:r>
        <w:t xml:space="preserve">ara </w:t>
      </w:r>
      <w:r w:rsidRPr="00AA3C95">
        <w:t xml:space="preserve">o projeto. </w:t>
      </w:r>
      <w:r w:rsidR="0028566C" w:rsidRPr="00366264">
        <w:t>Lista e descreve as premissas especificas do projeto associadas com</w:t>
      </w:r>
      <w:r w:rsidR="004E12D2">
        <w:t xml:space="preserve"> </w:t>
      </w:r>
      <w:r w:rsidR="0028566C" w:rsidRPr="0028566C">
        <w:t xml:space="preserve">o escopo e o impacto potencial dessas premissas se forem provadas </w:t>
      </w:r>
      <w:r w:rsidR="004E12D2" w:rsidRPr="0028566C">
        <w:t>falsas</w:t>
      </w:r>
      <w:r w:rsidR="004E12D2">
        <w:t>.</w:t>
      </w:r>
      <w:r w:rsidR="004E12D2" w:rsidRPr="00AA3C95">
        <w:t xml:space="preserve"> ]</w:t>
      </w:r>
    </w:p>
    <w:p w:rsidR="00170A5B" w:rsidRDefault="00170A5B" w:rsidP="00170A5B">
      <w:r>
        <w:t>Para cumprir o prazo determinado, o mestre-de-obras exigiu como premissa:</w:t>
      </w:r>
    </w:p>
    <w:p w:rsidR="00170A5B" w:rsidRDefault="00170A5B" w:rsidP="00170A5B">
      <w:r>
        <w:t>-Disponibilidade do Sr. Rocha pelo menos uma vez por dia para verificar o que está faltando na reforma.</w:t>
      </w:r>
    </w:p>
    <w:p w:rsidR="00170A5B" w:rsidRDefault="00170A5B" w:rsidP="00170A5B">
      <w:r>
        <w:t>-Pagamento semanal conforme demonstração dos custos da obra.</w:t>
      </w:r>
    </w:p>
    <w:p w:rsidR="00170A5B" w:rsidRDefault="00170A5B" w:rsidP="00170A5B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>
      <w:pPr>
        <w:pStyle w:val="Heading1"/>
      </w:pPr>
      <w:r w:rsidRPr="00AA3C95">
        <w:t>E</w:t>
      </w:r>
      <w:r w:rsidR="00366264">
        <w:t>ntregas e Critérios de Aceitação</w:t>
      </w:r>
    </w:p>
    <w:p w:rsidR="002A19BF" w:rsidRDefault="002A19BF" w:rsidP="007B07F5">
      <w:pPr>
        <w:pStyle w:val="Comments"/>
      </w:pPr>
      <w:r w:rsidRPr="00AA3C95">
        <w:t>[</w:t>
      </w:r>
      <w:r w:rsidR="00366264">
        <w:t xml:space="preserve">As entregas e os critérios de aceitação podem ser descritos na Estrutura Analítica do Projeto (EAP) e em seu </w:t>
      </w:r>
      <w:r w:rsidR="004E12D2">
        <w:t>dicionário.</w:t>
      </w:r>
      <w:r w:rsidR="004E12D2" w:rsidRPr="00AA3C95">
        <w:t xml:space="preserve"> ]</w:t>
      </w:r>
    </w:p>
    <w:p w:rsidR="002A19BF" w:rsidRPr="007E720E" w:rsidRDefault="00C635C6" w:rsidP="007E720E">
      <w:pPr>
        <w:pStyle w:val="Descrio"/>
        <w:rPr>
          <w:sz w:val="24"/>
          <w:lang w:val="pt-BR"/>
        </w:rPr>
      </w:pPr>
      <w:r w:rsidRPr="007E720E">
        <w:rPr>
          <w:sz w:val="22"/>
          <w:lang w:val="pt-BR"/>
        </w:rPr>
        <w:t>As entregas e seus critérios de aceitação estão descritas na EAP e no seu dicionário em anexo.</w:t>
      </w:r>
    </w:p>
    <w:p w:rsidR="002A19BF" w:rsidRPr="00AA3C95" w:rsidRDefault="009E399C" w:rsidP="002A19BF">
      <w:r>
        <w:rPr>
          <w:noProof/>
          <w:lang w:eastAsia="pt-BR"/>
        </w:rPr>
        <w:drawing>
          <wp:inline distT="0" distB="0" distL="0" distR="0">
            <wp:extent cx="540004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P da Reforma da Ca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966AE" w:rsidRPr="00C52528" w:rsidTr="004B4364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D966AE" w:rsidRPr="00C52528" w:rsidTr="004B4364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D966AE" w:rsidRPr="00C52528" w:rsidTr="004B4364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4B4364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</w:tr>
      <w:tr w:rsidR="00D966AE" w:rsidRPr="00C52528" w:rsidTr="004B4364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4B4364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</w:tr>
    </w:tbl>
    <w:p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5A9" w:rsidRDefault="001015A9" w:rsidP="005E1593">
      <w:r>
        <w:separator/>
      </w:r>
    </w:p>
  </w:endnote>
  <w:endnote w:type="continuationSeparator" w:id="0">
    <w:p w:rsidR="001015A9" w:rsidRDefault="001015A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4253"/>
    </w:tblGrid>
    <w:tr w:rsidR="006419CA" w:rsidRPr="006419CA" w:rsidTr="00E73A6F">
      <w:trPr>
        <w:jc w:val="center"/>
      </w:trPr>
      <w:tc>
        <w:tcPr>
          <w:tcW w:w="2340" w:type="pct"/>
          <w:vAlign w:val="center"/>
        </w:tcPr>
        <w:p w:rsidR="006419CA" w:rsidRPr="006419CA" w:rsidRDefault="006419CA" w:rsidP="00E73A6F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660" w:type="pct"/>
          <w:vAlign w:val="center"/>
        </w:tcPr>
        <w:p w:rsidR="006419CA" w:rsidRPr="006419CA" w:rsidRDefault="006419CA" w:rsidP="00E73A6F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E399C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E399C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73A6F" w:rsidRPr="006419CA" w:rsidTr="00E73A6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87967869"/>
          <w:placeholder>
            <w:docPart w:val="46FA05F6E55C4DDCB280CB07332A311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340" w:type="pct"/>
              <w:vAlign w:val="center"/>
            </w:tcPr>
            <w:p w:rsidR="00E73A6F" w:rsidRPr="006419CA" w:rsidRDefault="00E73A6F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660" w:type="pct"/>
          <w:vAlign w:val="center"/>
        </w:tcPr>
        <w:p w:rsidR="00E73A6F" w:rsidRPr="006419CA" w:rsidRDefault="001015A9" w:rsidP="00E73A6F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E73A6F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5A9" w:rsidRDefault="001015A9" w:rsidP="005E1593">
      <w:r>
        <w:separator/>
      </w:r>
    </w:p>
  </w:footnote>
  <w:footnote w:type="continuationSeparator" w:id="0">
    <w:p w:rsidR="001015A9" w:rsidRDefault="001015A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73A6F" w:rsidRPr="00AD691F" w:rsidTr="00E73A6F">
      <w:trPr>
        <w:trHeight w:val="567"/>
        <w:jc w:val="center"/>
      </w:trPr>
      <w:tc>
        <w:tcPr>
          <w:tcW w:w="6492" w:type="dxa"/>
          <w:vAlign w:val="center"/>
        </w:tcPr>
        <w:p w:rsidR="00E73A6F" w:rsidRPr="001032F5" w:rsidRDefault="00E73A6F" w:rsidP="005E1593">
          <w:pPr>
            <w:pStyle w:val="Header"/>
            <w:rPr>
              <w:sz w:val="22"/>
            </w:rPr>
          </w:pPr>
          <w:r w:rsidRPr="001032F5">
            <w:fldChar w:fldCharType="begin"/>
          </w:r>
          <w:r w:rsidRPr="001032F5">
            <w:rPr>
              <w:sz w:val="22"/>
            </w:rPr>
            <w:instrText xml:space="preserve"> TITLE   \* MERGEFORMAT </w:instrText>
          </w:r>
          <w:r w:rsidRPr="001032F5">
            <w:fldChar w:fldCharType="separate"/>
          </w:r>
          <w:r w:rsidR="00170A5B">
            <w:rPr>
              <w:sz w:val="22"/>
            </w:rPr>
            <w:t>Declaração do escopo do projeto</w:t>
          </w:r>
          <w:r w:rsidRPr="001032F5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73A6F" w:rsidRPr="00AD691F" w:rsidRDefault="00687956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73A6F" w:rsidRPr="00A10908" w:rsidTr="00E73A6F">
      <w:trPr>
        <w:trHeight w:val="567"/>
        <w:jc w:val="center"/>
      </w:trPr>
      <w:tc>
        <w:tcPr>
          <w:tcW w:w="6492" w:type="dxa"/>
          <w:vAlign w:val="center"/>
        </w:tcPr>
        <w:p w:rsidR="00E73A6F" w:rsidRPr="003D6F7E" w:rsidRDefault="00764BB5" w:rsidP="002D679E">
          <w:pPr>
            <w:pStyle w:val="Header"/>
            <w:rPr>
              <w:sz w:val="22"/>
            </w:rPr>
          </w:pPr>
          <w:r w:rsidRPr="003D6F7E">
            <w:fldChar w:fldCharType="begin"/>
          </w:r>
          <w:r w:rsidRPr="003D6F7E">
            <w:rPr>
              <w:sz w:val="22"/>
            </w:rPr>
            <w:instrText xml:space="preserve"> SUBJECT   \* MERGEFORMAT </w:instrText>
          </w:r>
          <w:r w:rsidRPr="003D6F7E">
            <w:fldChar w:fldCharType="separate"/>
          </w:r>
          <w:r w:rsidR="00170A5B">
            <w:rPr>
              <w:sz w:val="22"/>
            </w:rPr>
            <w:t>Reforma da Casa</w:t>
          </w:r>
          <w:r w:rsidRPr="003D6F7E">
            <w:fldChar w:fldCharType="end"/>
          </w:r>
        </w:p>
      </w:tc>
      <w:tc>
        <w:tcPr>
          <w:tcW w:w="1956" w:type="dxa"/>
          <w:vMerge/>
          <w:vAlign w:val="center"/>
        </w:tcPr>
        <w:p w:rsidR="00E73A6F" w:rsidRPr="00A10908" w:rsidRDefault="00E73A6F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426C3"/>
    <w:rsid w:val="0007725A"/>
    <w:rsid w:val="000905CE"/>
    <w:rsid w:val="000E2853"/>
    <w:rsid w:val="000E3FBC"/>
    <w:rsid w:val="001015A9"/>
    <w:rsid w:val="001032F5"/>
    <w:rsid w:val="00137694"/>
    <w:rsid w:val="001704AF"/>
    <w:rsid w:val="00170A5B"/>
    <w:rsid w:val="001D497F"/>
    <w:rsid w:val="001F3D30"/>
    <w:rsid w:val="0020218D"/>
    <w:rsid w:val="00211D53"/>
    <w:rsid w:val="0025421C"/>
    <w:rsid w:val="00274187"/>
    <w:rsid w:val="0028566C"/>
    <w:rsid w:val="00293ED8"/>
    <w:rsid w:val="002A19BF"/>
    <w:rsid w:val="00323EFA"/>
    <w:rsid w:val="00331443"/>
    <w:rsid w:val="00341B09"/>
    <w:rsid w:val="0034544C"/>
    <w:rsid w:val="00366264"/>
    <w:rsid w:val="00393AF2"/>
    <w:rsid w:val="00396C8B"/>
    <w:rsid w:val="003D377B"/>
    <w:rsid w:val="003D6F7E"/>
    <w:rsid w:val="0042609D"/>
    <w:rsid w:val="00447FC7"/>
    <w:rsid w:val="004B01E1"/>
    <w:rsid w:val="004B2855"/>
    <w:rsid w:val="004B60F1"/>
    <w:rsid w:val="004D27A1"/>
    <w:rsid w:val="004E12D2"/>
    <w:rsid w:val="00541132"/>
    <w:rsid w:val="0055540E"/>
    <w:rsid w:val="005B4260"/>
    <w:rsid w:val="005E1593"/>
    <w:rsid w:val="005F487B"/>
    <w:rsid w:val="00631A54"/>
    <w:rsid w:val="00637B06"/>
    <w:rsid w:val="006419CA"/>
    <w:rsid w:val="00663704"/>
    <w:rsid w:val="006741AE"/>
    <w:rsid w:val="00687956"/>
    <w:rsid w:val="006A233C"/>
    <w:rsid w:val="00743E89"/>
    <w:rsid w:val="00764BB5"/>
    <w:rsid w:val="007A054B"/>
    <w:rsid w:val="007B07F5"/>
    <w:rsid w:val="007B5F63"/>
    <w:rsid w:val="007E720E"/>
    <w:rsid w:val="00804EDF"/>
    <w:rsid w:val="00842903"/>
    <w:rsid w:val="00844F9C"/>
    <w:rsid w:val="00871E89"/>
    <w:rsid w:val="008843C9"/>
    <w:rsid w:val="00965CD7"/>
    <w:rsid w:val="009A3D1F"/>
    <w:rsid w:val="009C659B"/>
    <w:rsid w:val="009E399C"/>
    <w:rsid w:val="00A716DC"/>
    <w:rsid w:val="00AE1992"/>
    <w:rsid w:val="00AF6D5F"/>
    <w:rsid w:val="00B43957"/>
    <w:rsid w:val="00C06005"/>
    <w:rsid w:val="00C4382E"/>
    <w:rsid w:val="00C52528"/>
    <w:rsid w:val="00C635C6"/>
    <w:rsid w:val="00C928A3"/>
    <w:rsid w:val="00CC4D89"/>
    <w:rsid w:val="00CE2B3B"/>
    <w:rsid w:val="00D37957"/>
    <w:rsid w:val="00D54889"/>
    <w:rsid w:val="00D80127"/>
    <w:rsid w:val="00D966AE"/>
    <w:rsid w:val="00E1503D"/>
    <w:rsid w:val="00E34C15"/>
    <w:rsid w:val="00E37E54"/>
    <w:rsid w:val="00E609B0"/>
    <w:rsid w:val="00E73A6F"/>
    <w:rsid w:val="00E94091"/>
    <w:rsid w:val="00EC3752"/>
    <w:rsid w:val="00F042E7"/>
    <w:rsid w:val="00F319D5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E9409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7B07F5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FA05F6E55C4DDCB280CB07332A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6A9F-EFD8-4C37-BC40-55D0A52D21E5}"/>
      </w:docPartPr>
      <w:docPartBody>
        <w:p w:rsidR="005411A1" w:rsidRDefault="00DB6D52">
          <w:r w:rsidRPr="00694A27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52"/>
    <w:rsid w:val="000E56A1"/>
    <w:rsid w:val="005411A1"/>
    <w:rsid w:val="005864A7"/>
    <w:rsid w:val="00855D26"/>
    <w:rsid w:val="00AD7904"/>
    <w:rsid w:val="00B90944"/>
    <w:rsid w:val="00B93B98"/>
    <w:rsid w:val="00C644E4"/>
    <w:rsid w:val="00D021A2"/>
    <w:rsid w:val="00D504DB"/>
    <w:rsid w:val="00DB6D5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244</TotalTime>
  <Pages>2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3197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Eduardo Montes</cp:lastModifiedBy>
  <cp:revision>37</cp:revision>
  <dcterms:created xsi:type="dcterms:W3CDTF">2011-09-19T20:23:00Z</dcterms:created>
  <dcterms:modified xsi:type="dcterms:W3CDTF">2015-05-21T04:46:00Z</dcterms:modified>
</cp:coreProperties>
</file>